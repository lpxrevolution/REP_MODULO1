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261E" w14:textId="77777777" w:rsidR="0077585B" w:rsidRDefault="005C5570">
      <w:pPr>
        <w:pStyle w:val="Textbody"/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t>CONSULTA 1: EXISTS VS IN [2 puntos]</w:t>
      </w:r>
    </w:p>
    <w:p w14:paraId="3AA53CB1" w14:textId="77777777" w:rsidR="0077585B" w:rsidRDefault="005C5570">
      <w:pPr>
        <w:pStyle w:val="Textbody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1A) Sin IN, con EXISTS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:rsidRPr="00E8298C" w14:paraId="1F6B7E73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F3F8373" w14:textId="77777777" w:rsidR="00023CBC" w:rsidRPr="001E4E9D" w:rsidRDefault="005D1E0D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d.nombre</w:t>
            </w:r>
            <w:proofErr w:type="spellEnd"/>
            <w:proofErr w:type="gram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Nombre,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Apellidos </w:t>
            </w:r>
          </w:p>
          <w:p w14:paraId="2682B289" w14:textId="77777777" w:rsidR="00023CBC" w:rsidRDefault="005D1E0D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dawers</w:t>
            </w:r>
            <w:proofErr w:type="spellEnd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d </w:t>
            </w:r>
          </w:p>
          <w:p w14:paraId="721CB811" w14:textId="76772A0E" w:rsidR="00023CBC" w:rsidRDefault="005D1E0D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WHERE EXISTS (SELECT * FROM </w:t>
            </w:r>
            <w:proofErr w:type="spell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documentalistas</w:t>
            </w:r>
            <w:proofErr w:type="spellEnd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doc, </w:t>
            </w:r>
            <w:proofErr w:type="spell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alqdoc</w:t>
            </w:r>
            <w:proofErr w:type="spellEnd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a WHERE </w:t>
            </w:r>
            <w:proofErr w:type="spell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doc.dni</w:t>
            </w:r>
            <w:proofErr w:type="spellEnd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a.dni</w:t>
            </w:r>
            <w:proofErr w:type="spellEnd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a.dni</w:t>
            </w:r>
            <w:proofErr w:type="spellEnd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d.dni</w:t>
            </w:r>
            <w:proofErr w:type="spellEnd"/>
            <w:r w:rsidRPr="005D1E0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) </w:t>
            </w:r>
          </w:p>
          <w:p w14:paraId="701637E7" w14:textId="7FBE620C" w:rsidR="0077585B" w:rsidRPr="001E4E9D" w:rsidRDefault="005D1E0D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ORDER BY </w:t>
            </w:r>
            <w:proofErr w:type="spellStart"/>
            <w:proofErr w:type="gram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d.nombre</w:t>
            </w:r>
            <w:proofErr w:type="spellEnd"/>
            <w:proofErr w:type="gramEnd"/>
            <w:r w:rsidR="00664D71" w:rsidRPr="001E4E9D">
              <w:rPr>
                <w:rFonts w:ascii="Courier New" w:hAnsi="Courier New"/>
                <w:color w:val="000000"/>
                <w:sz w:val="20"/>
                <w:szCs w:val="20"/>
              </w:rPr>
              <w:t xml:space="preserve">, </w:t>
            </w:r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DESC;</w:t>
            </w:r>
          </w:p>
        </w:tc>
      </w:tr>
    </w:tbl>
    <w:p w14:paraId="79DEBA0C" w14:textId="77777777" w:rsidR="0077585B" w:rsidRPr="001E4E9D" w:rsidRDefault="0077585B">
      <w:pPr>
        <w:pStyle w:val="Textbody"/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</w:pPr>
    </w:p>
    <w:p w14:paraId="70944801" w14:textId="77777777" w:rsidR="0077585B" w:rsidRDefault="005C5570">
      <w:pPr>
        <w:pStyle w:val="Textbody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1B) Con IN, sin EXISTS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:rsidRPr="00664D71" w14:paraId="78CE5AA9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080CAEB" w14:textId="77777777" w:rsidR="00023CBC" w:rsidRDefault="00B644C3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B644C3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B644C3">
              <w:rPr>
                <w:rFonts w:ascii="Courier New" w:hAnsi="Courier New" w:hint="eastAsia"/>
                <w:color w:val="000000"/>
                <w:sz w:val="20"/>
                <w:szCs w:val="20"/>
              </w:rPr>
              <w:t>d.nombre</w:t>
            </w:r>
            <w:proofErr w:type="spellEnd"/>
            <w:proofErr w:type="gramEnd"/>
            <w:r w:rsidRPr="00B644C3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Nombre, </w:t>
            </w:r>
            <w:proofErr w:type="spellStart"/>
            <w:r w:rsidRPr="00B644C3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B644C3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Apellidos </w:t>
            </w:r>
          </w:p>
          <w:p w14:paraId="2076B797" w14:textId="77777777" w:rsidR="00023CBC" w:rsidRDefault="00B644C3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dawers</w:t>
            </w:r>
            <w:proofErr w:type="spellEnd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d, </w:t>
            </w:r>
            <w:proofErr w:type="spellStart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documentalistas</w:t>
            </w:r>
            <w:proofErr w:type="spellEnd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doc </w:t>
            </w:r>
          </w:p>
          <w:p w14:paraId="636F6241" w14:textId="77777777" w:rsidR="00023CBC" w:rsidRDefault="00B644C3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d.dni</w:t>
            </w:r>
            <w:proofErr w:type="spellEnd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doc.dni</w:t>
            </w:r>
            <w:proofErr w:type="spellEnd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doc.dni</w:t>
            </w:r>
            <w:proofErr w:type="spellEnd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IN(</w:t>
            </w:r>
            <w:proofErr w:type="gramEnd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a.dni</w:t>
            </w:r>
            <w:proofErr w:type="spellEnd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alqdoc</w:t>
            </w:r>
            <w:proofErr w:type="spellEnd"/>
            <w:r w:rsidRPr="00023CB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a) </w:t>
            </w:r>
          </w:p>
          <w:p w14:paraId="039B5311" w14:textId="17A750DC" w:rsidR="0077585B" w:rsidRPr="00664D71" w:rsidRDefault="00B644C3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664D7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ORDER BY </w:t>
            </w:r>
            <w:proofErr w:type="spellStart"/>
            <w:proofErr w:type="gramStart"/>
            <w:r w:rsidRPr="00664D71">
              <w:rPr>
                <w:rFonts w:ascii="Courier New" w:hAnsi="Courier New" w:hint="eastAsia"/>
                <w:color w:val="000000"/>
                <w:sz w:val="20"/>
                <w:szCs w:val="20"/>
              </w:rPr>
              <w:t>d.nombre</w:t>
            </w:r>
            <w:proofErr w:type="spellEnd"/>
            <w:proofErr w:type="gramEnd"/>
            <w:r w:rsidR="00E8298C" w:rsidRPr="00664D71">
              <w:rPr>
                <w:rFonts w:ascii="Courier New" w:hAnsi="Courier New"/>
                <w:color w:val="000000"/>
                <w:sz w:val="20"/>
                <w:szCs w:val="20"/>
              </w:rPr>
              <w:t xml:space="preserve"> </w:t>
            </w:r>
            <w:r w:rsidR="00E8298C" w:rsidRPr="00664D71">
              <w:rPr>
                <w:rFonts w:ascii="Courier New" w:hAnsi="Courier New" w:hint="eastAsia"/>
                <w:color w:val="000000"/>
                <w:sz w:val="20"/>
                <w:szCs w:val="20"/>
              </w:rPr>
              <w:t>DESC</w:t>
            </w:r>
            <w:r w:rsidR="00664D71" w:rsidRPr="00664D71">
              <w:rPr>
                <w:rFonts w:ascii="Courier New" w:hAnsi="Courier New"/>
                <w:color w:val="000000"/>
                <w:sz w:val="20"/>
                <w:szCs w:val="20"/>
              </w:rPr>
              <w:t xml:space="preserve"> ,</w:t>
            </w:r>
            <w:r w:rsidRPr="00664D7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64D71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664D7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DESC;</w:t>
            </w:r>
          </w:p>
        </w:tc>
      </w:tr>
    </w:tbl>
    <w:p w14:paraId="1F78FB09" w14:textId="77777777" w:rsidR="0077585B" w:rsidRPr="00664D71" w:rsidRDefault="0077585B">
      <w:pPr>
        <w:pStyle w:val="Textbody"/>
        <w:rPr>
          <w:rFonts w:ascii="Courier New" w:hAnsi="Courier New"/>
          <w:b/>
          <w:bCs/>
          <w:color w:val="000000"/>
          <w:sz w:val="20"/>
          <w:szCs w:val="20"/>
        </w:rPr>
      </w:pPr>
    </w:p>
    <w:p w14:paraId="7F4342A3" w14:textId="77777777" w:rsidR="0077585B" w:rsidRPr="00664D71" w:rsidRDefault="0077585B">
      <w:pPr>
        <w:pStyle w:val="Textbody"/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</w:pPr>
    </w:p>
    <w:p w14:paraId="52605429" w14:textId="77777777" w:rsidR="0077585B" w:rsidRDefault="005C5570">
      <w:pPr>
        <w:pStyle w:val="Textbody"/>
        <w:pageBreakBefore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lastRenderedPageBreak/>
        <w:t>CONSULTA 2: CREAR UNA VISTA VS USARLA [2 puntos]</w:t>
      </w:r>
    </w:p>
    <w:p w14:paraId="548986EE" w14:textId="77777777" w:rsidR="0077585B" w:rsidRDefault="005C5570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2A) Crea la vista y lista todos sus elementos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14:paraId="10FC285D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EC0AF80" w14:textId="41B4A550" w:rsidR="001E4E9D" w:rsidRPr="001E4E9D" w:rsidRDefault="001E4E9D" w:rsidP="001E4E9D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CREATE</w:t>
            </w:r>
            <w:r w:rsidR="006307AC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OR REPLACE</w:t>
            </w:r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VIEW VI_ALQ_X_MUSEOS</w:t>
            </w:r>
          </w:p>
          <w:p w14:paraId="7119BAE2" w14:textId="383DB30A" w:rsidR="001E4E9D" w:rsidRPr="001E4E9D" w:rsidRDefault="001E4E9D" w:rsidP="001E4E9D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AS SELECT </w:t>
            </w:r>
            <w:proofErr w:type="spellStart"/>
            <w:proofErr w:type="gram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a.idalquiler</w:t>
            </w:r>
            <w:proofErr w:type="spellEnd"/>
            <w:proofErr w:type="gram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ID_Alquiler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al.fecha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Fecha,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d.dni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DNI, CONCAT(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, "(",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d.nombre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,")"),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m.nombre</w:t>
            </w:r>
            <w:proofErr w:type="spellEnd"/>
          </w:p>
          <w:p w14:paraId="032353D6" w14:textId="320A5250" w:rsidR="001E4E9D" w:rsidRPr="001E4E9D" w:rsidRDefault="001E4E9D" w:rsidP="001E4E9D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FROM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alqdoc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a,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dawers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d, museos m, documentalistas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doc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, alquileres al</w:t>
            </w:r>
          </w:p>
          <w:p w14:paraId="7D53E339" w14:textId="51048C12" w:rsidR="001E4E9D" w:rsidRPr="001E4E9D" w:rsidRDefault="001E4E9D" w:rsidP="001E4E9D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a.dni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=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d.dni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AND </w:t>
            </w:r>
            <w:proofErr w:type="spellStart"/>
            <w:proofErr w:type="gram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a.idmuseo</w:t>
            </w:r>
            <w:proofErr w:type="spellEnd"/>
            <w:proofErr w:type="gram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=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m.idmuseo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d.dni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=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doc.dni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a.idalquiler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=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al.idalquiler</w:t>
            </w:r>
            <w:proofErr w:type="spellEnd"/>
          </w:p>
          <w:p w14:paraId="3B0A30BA" w14:textId="367E738B" w:rsidR="0077585B" w:rsidRDefault="001E4E9D" w:rsidP="00294B1B">
            <w:pPr>
              <w:pStyle w:val="Textbody"/>
              <w:spacing w:after="0" w:line="240" w:lineRule="auto"/>
              <w:ind w:left="709" w:hanging="709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ORDER BY </w:t>
            </w:r>
            <w:proofErr w:type="spellStart"/>
            <w:proofErr w:type="gram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m.nombre</w:t>
            </w:r>
            <w:proofErr w:type="spellEnd"/>
            <w:proofErr w:type="gram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DESC,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DESC, </w:t>
            </w:r>
            <w:proofErr w:type="spellStart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>d.nombre</w:t>
            </w:r>
            <w:proofErr w:type="spellEnd"/>
            <w:r w:rsidRPr="001E4E9D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DESC;</w:t>
            </w:r>
          </w:p>
        </w:tc>
      </w:tr>
    </w:tbl>
    <w:p w14:paraId="34A534A1" w14:textId="77777777" w:rsidR="0077585B" w:rsidRDefault="0077585B">
      <w:pPr>
        <w:pStyle w:val="Textbody"/>
        <w:rPr>
          <w:rFonts w:ascii="Calibri" w:hAnsi="Calibri"/>
          <w:b/>
          <w:bCs/>
          <w:color w:val="000000"/>
        </w:rPr>
      </w:pPr>
    </w:p>
    <w:p w14:paraId="40E0CAD9" w14:textId="77777777" w:rsidR="0077585B" w:rsidRDefault="005C5570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2B) Crea una consulta sobre esa vista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:rsidRPr="00851E2E" w14:paraId="4FAF9541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04B44A1" w14:textId="77777777" w:rsidR="003A4E39" w:rsidRPr="003A4E39" w:rsidRDefault="003A4E39" w:rsidP="003A4E39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museo</w:t>
            </w:r>
            <w:proofErr w:type="spellEnd"/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, count(</w:t>
            </w:r>
            <w:proofErr w:type="spellStart"/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museo</w:t>
            </w:r>
            <w:proofErr w:type="spellEnd"/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) AS ALQUILERES</w:t>
            </w:r>
          </w:p>
          <w:p w14:paraId="7294C0E8" w14:textId="1A2805DD" w:rsidR="003A4E39" w:rsidRPr="003A4E39" w:rsidRDefault="003A4E39" w:rsidP="003A4E39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vi_alq_x_museos</w:t>
            </w:r>
            <w:proofErr w:type="spellEnd"/>
          </w:p>
          <w:p w14:paraId="0AD2AFD1" w14:textId="0C75B546" w:rsidR="0077585B" w:rsidRPr="003A4E39" w:rsidRDefault="003A4E39" w:rsidP="003A4E39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HAVING count(</w:t>
            </w:r>
            <w:proofErr w:type="spellStart"/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museo</w:t>
            </w:r>
            <w:proofErr w:type="spellEnd"/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)&gt;1 AND </w:t>
            </w:r>
            <w:proofErr w:type="spellStart"/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museo</w:t>
            </w:r>
            <w:proofErr w:type="spellEnd"/>
            <w:r w:rsidRPr="003A4E39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LIKE "%a%";</w:t>
            </w:r>
          </w:p>
        </w:tc>
      </w:tr>
    </w:tbl>
    <w:p w14:paraId="1DFDBE86" w14:textId="77777777" w:rsidR="0077585B" w:rsidRPr="003A4E39" w:rsidRDefault="0077585B">
      <w:pPr>
        <w:pStyle w:val="Standard"/>
        <w:rPr>
          <w:rFonts w:ascii="Calibri" w:hAnsi="Calibri"/>
          <w:b/>
          <w:bCs/>
          <w:color w:val="000000"/>
          <w:shd w:val="clear" w:color="auto" w:fill="81D41A"/>
          <w:lang w:val="en-US"/>
        </w:rPr>
      </w:pPr>
    </w:p>
    <w:p w14:paraId="2A82E157" w14:textId="77777777" w:rsidR="0077585B" w:rsidRDefault="005C5570">
      <w:pPr>
        <w:pStyle w:val="Textbody"/>
        <w:pageBreakBefore/>
        <w:rPr>
          <w:rFonts w:hint="eastAsia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lastRenderedPageBreak/>
        <w:t>CONSULTA 3: CARTESIANO VS JOIN [2 puntos]</w:t>
      </w:r>
    </w:p>
    <w:p w14:paraId="7A0B8518" w14:textId="77777777" w:rsidR="0077585B" w:rsidRDefault="005C5570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3A) Sin JOIN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:rsidRPr="00D50477" w14:paraId="7312B65D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29A19DB" w14:textId="77777777" w:rsidR="00D50477" w:rsidRPr="00D50477" w:rsidRDefault="00D50477" w:rsidP="00D50477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SELECT </w:t>
            </w:r>
            <w:proofErr w:type="gramStart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CONCAT(</w:t>
            </w:r>
            <w:proofErr w:type="spellStart"/>
            <w:proofErr w:type="gramEnd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, "(", </w:t>
            </w:r>
            <w:proofErr w:type="spellStart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d.nombre</w:t>
            </w:r>
            <w:proofErr w:type="spellEnd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, ")") AS Documentalista, SUM(</w:t>
            </w:r>
            <w:proofErr w:type="spellStart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lad.cantidad</w:t>
            </w:r>
            <w:proofErr w:type="spellEnd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) AS "Total Alquileres"</w:t>
            </w:r>
          </w:p>
          <w:p w14:paraId="0CDE9C23" w14:textId="09413D62" w:rsidR="00D50477" w:rsidRPr="00D50477" w:rsidRDefault="00D50477" w:rsidP="00D50477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dawers</w:t>
            </w:r>
            <w:proofErr w:type="spellEnd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d, </w:t>
            </w:r>
            <w:proofErr w:type="spellStart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lineas_alqdoc</w:t>
            </w:r>
            <w:proofErr w:type="spellEnd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lad, </w:t>
            </w:r>
            <w:proofErr w:type="spellStart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alqdoc</w:t>
            </w:r>
            <w:proofErr w:type="spellEnd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ad</w:t>
            </w:r>
          </w:p>
          <w:p w14:paraId="53189952" w14:textId="26DC7CB8" w:rsidR="00D50477" w:rsidRPr="00D50477" w:rsidRDefault="00D50477" w:rsidP="00D50477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d.dni</w:t>
            </w:r>
            <w:proofErr w:type="spellEnd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=</w:t>
            </w:r>
            <w:proofErr w:type="spellStart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ad.dni</w:t>
            </w:r>
            <w:proofErr w:type="spellEnd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AND </w:t>
            </w:r>
            <w:proofErr w:type="spellStart"/>
            <w:proofErr w:type="gramStart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lad.idalquiler</w:t>
            </w:r>
            <w:proofErr w:type="spellEnd"/>
            <w:proofErr w:type="gramEnd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=</w:t>
            </w:r>
            <w:proofErr w:type="spellStart"/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ad.idalquiler</w:t>
            </w:r>
            <w:proofErr w:type="spellEnd"/>
          </w:p>
          <w:p w14:paraId="71BEB7E0" w14:textId="73A96772" w:rsidR="00D50477" w:rsidRPr="00D50477" w:rsidRDefault="00D50477" w:rsidP="00D50477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GROUP BY Documentalista</w:t>
            </w:r>
          </w:p>
          <w:p w14:paraId="26FDD64B" w14:textId="44F280FE" w:rsidR="00D50477" w:rsidRPr="00D50477" w:rsidRDefault="00D50477" w:rsidP="00D50477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D50477">
              <w:rPr>
                <w:rFonts w:ascii="Courier New" w:hAnsi="Courier New" w:hint="eastAsia"/>
                <w:color w:val="000000"/>
                <w:sz w:val="20"/>
                <w:szCs w:val="20"/>
              </w:rPr>
              <w:t>ORDER BY "Total Alquileres" DESC;</w:t>
            </w:r>
          </w:p>
        </w:tc>
      </w:tr>
    </w:tbl>
    <w:p w14:paraId="2FEAF3B0" w14:textId="77777777" w:rsidR="0077585B" w:rsidRPr="00D50477" w:rsidRDefault="0077585B">
      <w:pPr>
        <w:pStyle w:val="Textbody"/>
        <w:rPr>
          <w:rFonts w:ascii="Calibri" w:hAnsi="Calibri"/>
          <w:b/>
          <w:bCs/>
          <w:color w:val="000000"/>
          <w:lang w:val="en-US"/>
        </w:rPr>
      </w:pPr>
    </w:p>
    <w:p w14:paraId="639381F9" w14:textId="77777777" w:rsidR="0077585B" w:rsidRDefault="005C5570">
      <w:pPr>
        <w:pStyle w:val="Textbody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3B) Con JOIN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14:paraId="4697325F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153C03E" w14:textId="77777777" w:rsidR="000E2E56" w:rsidRPr="000E2E56" w:rsidRDefault="000E2E56" w:rsidP="000E2E5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SELECT </w:t>
            </w:r>
            <w:proofErr w:type="gramStart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CONCAT(</w:t>
            </w:r>
            <w:proofErr w:type="spellStart"/>
            <w:proofErr w:type="gramEnd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, "(", </w:t>
            </w:r>
            <w:proofErr w:type="spellStart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d.nombre</w:t>
            </w:r>
            <w:proofErr w:type="spellEnd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, ")") AS Documentalista, SUM(</w:t>
            </w:r>
            <w:proofErr w:type="spellStart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lad.cantidad</w:t>
            </w:r>
            <w:proofErr w:type="spellEnd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) AS "Total Alquileres"</w:t>
            </w:r>
          </w:p>
          <w:p w14:paraId="5502BCB9" w14:textId="1155271B" w:rsidR="000E2E56" w:rsidRPr="000E2E56" w:rsidRDefault="000E2E56" w:rsidP="000E2E5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dawers</w:t>
            </w:r>
            <w:proofErr w:type="spellEnd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d INNER JOIN </w:t>
            </w:r>
            <w:proofErr w:type="spellStart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lineas_alqdoc</w:t>
            </w:r>
            <w:proofErr w:type="spellEnd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lad INNER JOIN </w:t>
            </w:r>
            <w:proofErr w:type="spellStart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alqdoc</w:t>
            </w:r>
            <w:proofErr w:type="spellEnd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ad</w:t>
            </w:r>
          </w:p>
          <w:p w14:paraId="650EF9DE" w14:textId="12583B1E" w:rsidR="000E2E56" w:rsidRPr="000E2E56" w:rsidRDefault="000E2E56" w:rsidP="000E2E5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ON</w:t>
            </w:r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d.dni</w:t>
            </w:r>
            <w:proofErr w:type="spellEnd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=</w:t>
            </w:r>
            <w:proofErr w:type="spellStart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ad.dni</w:t>
            </w:r>
            <w:proofErr w:type="spellEnd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AND </w:t>
            </w:r>
            <w:proofErr w:type="spellStart"/>
            <w:proofErr w:type="gramStart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lad.idalquiler</w:t>
            </w:r>
            <w:proofErr w:type="spellEnd"/>
            <w:proofErr w:type="gramEnd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=</w:t>
            </w:r>
            <w:proofErr w:type="spellStart"/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ad.idalquiler</w:t>
            </w:r>
            <w:proofErr w:type="spellEnd"/>
          </w:p>
          <w:p w14:paraId="0A94B2BC" w14:textId="001CC01F" w:rsidR="000E2E56" w:rsidRPr="000E2E56" w:rsidRDefault="000E2E56" w:rsidP="000E2E56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GROUP BY Documentalista</w:t>
            </w:r>
          </w:p>
          <w:p w14:paraId="2CEE21E6" w14:textId="75825140" w:rsidR="0077585B" w:rsidRDefault="000E2E56" w:rsidP="000E2E56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O</w:t>
            </w:r>
            <w:r w:rsidRPr="000E2E56">
              <w:rPr>
                <w:rFonts w:ascii="Courier New" w:hAnsi="Courier New" w:hint="eastAsia"/>
                <w:color w:val="000000"/>
                <w:sz w:val="20"/>
                <w:szCs w:val="20"/>
              </w:rPr>
              <w:t>RDER BY "Total Alquileres" DESC;</w:t>
            </w:r>
          </w:p>
        </w:tc>
      </w:tr>
    </w:tbl>
    <w:p w14:paraId="31743ABB" w14:textId="77777777" w:rsidR="0077585B" w:rsidRDefault="0077585B">
      <w:pPr>
        <w:pStyle w:val="Textbody"/>
        <w:rPr>
          <w:rFonts w:ascii="Calibri" w:hAnsi="Calibri"/>
          <w:b/>
          <w:bCs/>
          <w:color w:val="000000"/>
          <w:shd w:val="clear" w:color="auto" w:fill="81D41A"/>
        </w:rPr>
      </w:pPr>
    </w:p>
    <w:p w14:paraId="52FDF811" w14:textId="77777777" w:rsidR="0077585B" w:rsidRDefault="005C5570">
      <w:pPr>
        <w:pStyle w:val="Textbody"/>
        <w:pageBreakBefore/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lastRenderedPageBreak/>
        <w:t>CONSULTA 4: MÁXIMO DE UNA SUMA [2 puntos]</w:t>
      </w:r>
    </w:p>
    <w:p w14:paraId="74227FBC" w14:textId="77777777" w:rsidR="0077585B" w:rsidRDefault="005C5570">
      <w:pPr>
        <w:pStyle w:val="Textbody"/>
        <w:rPr>
          <w:rFonts w:hint="eastAsia"/>
        </w:rPr>
      </w:pPr>
      <w:r>
        <w:rPr>
          <w:rFonts w:ascii="Calibri" w:hAnsi="Calibri"/>
          <w:b/>
          <w:bCs/>
          <w:color w:val="000000"/>
        </w:rPr>
        <w:t>4A) Muestra todos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:rsidRPr="00851E2E" w14:paraId="7D41F592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6356183" w14:textId="77777777" w:rsidR="009514A1" w:rsidRDefault="009514A1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m.nombre</w:t>
            </w:r>
            <w:proofErr w:type="spellEnd"/>
            <w:proofErr w:type="gram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"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Pel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í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cula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", 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m.precio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"Precio unitario", COUNT(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laa.numlinea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) AS "Unidades Alquiladas" </w:t>
            </w:r>
          </w:p>
          <w:p w14:paraId="1BFD9050" w14:textId="77777777" w:rsidR="009514A1" w:rsidRDefault="009514A1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FROM materiales m, 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lineas_alqafi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laa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>peliculas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p </w:t>
            </w:r>
          </w:p>
          <w:p w14:paraId="6A8B4E26" w14:textId="38EA9FB4" w:rsidR="0077585B" w:rsidRPr="009514A1" w:rsidRDefault="009514A1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WHERE </w:t>
            </w:r>
            <w:proofErr w:type="spellStart"/>
            <w:proofErr w:type="gram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m.idmaterial</w:t>
            </w:r>
            <w:proofErr w:type="spellEnd"/>
            <w:proofErr w:type="gram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laa.idmaterial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laa.idmaterial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p.idmaterial</w:t>
            </w:r>
            <w:proofErr w:type="spellEnd"/>
            <w:r w:rsidRPr="009514A1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;</w:t>
            </w:r>
          </w:p>
        </w:tc>
      </w:tr>
    </w:tbl>
    <w:p w14:paraId="6676E636" w14:textId="77777777" w:rsidR="0077585B" w:rsidRPr="009514A1" w:rsidRDefault="0077585B">
      <w:pPr>
        <w:pStyle w:val="Textbody"/>
        <w:rPr>
          <w:rFonts w:ascii="Calibri" w:hAnsi="Calibri"/>
          <w:b/>
          <w:bCs/>
          <w:color w:val="000000"/>
          <w:lang w:val="en-US"/>
        </w:rPr>
      </w:pPr>
    </w:p>
    <w:p w14:paraId="7A6A8F56" w14:textId="77777777" w:rsidR="0077585B" w:rsidRDefault="005C5570">
      <w:pPr>
        <w:pStyle w:val="Textbody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4B) Muestra solo el MÁS VENDIDO (sin usar LIMIT ni TOP)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14:paraId="4726B1B5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19B9911" w14:textId="77777777" w:rsidR="00F2280C" w:rsidRPr="00F2280C" w:rsidRDefault="00F2280C" w:rsidP="00F2280C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</w:rPr>
              <w:t>m.nombre</w:t>
            </w:r>
            <w:proofErr w:type="spellEnd"/>
            <w:proofErr w:type="gramEnd"/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"</w:t>
            </w:r>
            <w:proofErr w:type="spellStart"/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</w:rPr>
              <w:t>Pel</w:t>
            </w:r>
            <w:proofErr w:type="spellEnd"/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</w:rPr>
              <w:t>í</w:t>
            </w:r>
            <w:proofErr w:type="spellStart"/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</w:rPr>
              <w:t>cula</w:t>
            </w:r>
            <w:proofErr w:type="spellEnd"/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", </w:t>
            </w:r>
            <w:proofErr w:type="spellStart"/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</w:rPr>
              <w:t>m.precio</w:t>
            </w:r>
            <w:proofErr w:type="spellEnd"/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"Precio unitario", COUNT(</w:t>
            </w:r>
            <w:proofErr w:type="spellStart"/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</w:rPr>
              <w:t>laa.numlinea</w:t>
            </w:r>
            <w:proofErr w:type="spellEnd"/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</w:rPr>
              <w:t>) AS "Unidades Alquiladas"</w:t>
            </w:r>
          </w:p>
          <w:p w14:paraId="494BD33A" w14:textId="56A8415A" w:rsidR="00F2280C" w:rsidRPr="00F2280C" w:rsidRDefault="00F2280C" w:rsidP="00F2280C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FROM materiales m, </w:t>
            </w:r>
            <w:proofErr w:type="spellStart"/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</w:rPr>
              <w:t>lineas_alqafi</w:t>
            </w:r>
            <w:proofErr w:type="spellEnd"/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</w:rPr>
              <w:t>laa</w:t>
            </w:r>
            <w:proofErr w:type="spellEnd"/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</w:rPr>
              <w:t>peliculas</w:t>
            </w:r>
            <w:proofErr w:type="spellEnd"/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p</w:t>
            </w:r>
          </w:p>
          <w:p w14:paraId="7CF33ECB" w14:textId="0FE0067F" w:rsidR="00F2280C" w:rsidRPr="00F2280C" w:rsidRDefault="00F2280C" w:rsidP="00F2280C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WHERE </w:t>
            </w:r>
            <w:proofErr w:type="spellStart"/>
            <w:proofErr w:type="gramStart"/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m.idmaterial</w:t>
            </w:r>
            <w:proofErr w:type="spellEnd"/>
            <w:proofErr w:type="gramEnd"/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laa.idmaterial</w:t>
            </w:r>
            <w:proofErr w:type="spellEnd"/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laa.idmaterial</w:t>
            </w:r>
            <w:proofErr w:type="spellEnd"/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p.idmaterial</w:t>
            </w:r>
            <w:proofErr w:type="spellEnd"/>
          </w:p>
          <w:p w14:paraId="1ABCFE8A" w14:textId="2065DFB9" w:rsidR="00F2280C" w:rsidRPr="00F2280C" w:rsidRDefault="00F2280C" w:rsidP="00F2280C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</w:rPr>
              <w:t>HAVING (SELECT "Unidades Alquiladas" as unidades2</w:t>
            </w:r>
          </w:p>
          <w:p w14:paraId="5F7DB34C" w14:textId="7F448EC6" w:rsidR="00F2280C" w:rsidRPr="00F2280C" w:rsidRDefault="00F2280C" w:rsidP="00F2280C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FROM materiales m2, </w:t>
            </w:r>
            <w:proofErr w:type="spellStart"/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</w:rPr>
              <w:t>lineas_alqafi</w:t>
            </w:r>
            <w:proofErr w:type="spellEnd"/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laa2, </w:t>
            </w:r>
            <w:proofErr w:type="spellStart"/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</w:rPr>
              <w:t>peliculas</w:t>
            </w:r>
            <w:proofErr w:type="spellEnd"/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p2</w:t>
            </w:r>
          </w:p>
          <w:p w14:paraId="7454492A" w14:textId="04264894" w:rsidR="00F2280C" w:rsidRPr="00F2280C" w:rsidRDefault="00F2280C" w:rsidP="00F2280C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WHERE m</w:t>
            </w:r>
            <w:proofErr w:type="gramStart"/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2.idmaterial=laa2.idmaterial</w:t>
            </w:r>
            <w:proofErr w:type="gramEnd"/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 AND laa2.idmaterial=p2.idmaterial</w:t>
            </w:r>
          </w:p>
          <w:p w14:paraId="6509E1C2" w14:textId="4BBB18FA" w:rsidR="0077585B" w:rsidRDefault="00F2280C" w:rsidP="00F2280C">
            <w:pPr>
              <w:pStyle w:val="Textbody"/>
              <w:spacing w:after="0" w:line="240" w:lineRule="auto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F2280C">
              <w:rPr>
                <w:rFonts w:ascii="Courier New" w:hAnsi="Courier New" w:hint="eastAsia"/>
                <w:color w:val="000000"/>
                <w:sz w:val="20"/>
                <w:szCs w:val="20"/>
              </w:rPr>
              <w:t>HAVING unidades2&gt;="Unidades Alquiladas");</w:t>
            </w:r>
          </w:p>
        </w:tc>
      </w:tr>
    </w:tbl>
    <w:p w14:paraId="327C4B9D" w14:textId="77777777" w:rsidR="0077585B" w:rsidRDefault="0077585B">
      <w:pPr>
        <w:pStyle w:val="Textbody"/>
        <w:rPr>
          <w:rFonts w:ascii="Calibri" w:hAnsi="Calibri"/>
          <w:b/>
          <w:bCs/>
          <w:color w:val="000000"/>
          <w:shd w:val="clear" w:color="auto" w:fill="81D41A"/>
        </w:rPr>
      </w:pPr>
    </w:p>
    <w:p w14:paraId="656D9E39" w14:textId="77777777" w:rsidR="0077585B" w:rsidRDefault="005C5570">
      <w:pPr>
        <w:pStyle w:val="Textbody"/>
        <w:pageBreakBefore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  <w:shd w:val="clear" w:color="auto" w:fill="81D41A"/>
        </w:rPr>
        <w:lastRenderedPageBreak/>
        <w:t>CONSULTA 5:  GROUP BY VS SUBCONSULTAS [2 puntos]</w:t>
      </w:r>
    </w:p>
    <w:p w14:paraId="395BE8E5" w14:textId="77777777" w:rsidR="0077585B" w:rsidRDefault="005C5570">
      <w:pPr>
        <w:pStyle w:val="Textbody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5A) Con GROUP BY, sin SUBCONSULTA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:rsidRPr="00851E2E" w14:paraId="73497683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FAF1508" w14:textId="77777777" w:rsidR="00A66B8A" w:rsidRDefault="00A66B8A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SELECT </w:t>
            </w:r>
            <w:proofErr w:type="spellStart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d.dni</w:t>
            </w:r>
            <w:proofErr w:type="spellEnd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"</w:t>
            </w:r>
            <w:proofErr w:type="spellStart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Dawer</w:t>
            </w:r>
            <w:proofErr w:type="spellEnd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(DNI)", </w:t>
            </w:r>
            <w:proofErr w:type="spellStart"/>
            <w:proofErr w:type="gramStart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proofErr w:type="gramEnd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"</w:t>
            </w:r>
            <w:proofErr w:type="spellStart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Dawer</w:t>
            </w:r>
            <w:proofErr w:type="spellEnd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(Apellidos)", COUNT(</w:t>
            </w:r>
            <w:proofErr w:type="spellStart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m.idmedio</w:t>
            </w:r>
            <w:proofErr w:type="spellEnd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) AS "N</w:t>
            </w:r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ú</w:t>
            </w:r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mero de Medios" </w:t>
            </w:r>
          </w:p>
          <w:p w14:paraId="508626C5" w14:textId="77777777" w:rsidR="00A66B8A" w:rsidRDefault="00A66B8A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FROM </w:t>
            </w:r>
            <w:proofErr w:type="spellStart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dawers</w:t>
            </w:r>
            <w:proofErr w:type="spellEnd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d, </w:t>
            </w:r>
            <w:proofErr w:type="spellStart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medios_de_pago</w:t>
            </w:r>
            <w:proofErr w:type="spellEnd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m </w:t>
            </w:r>
          </w:p>
          <w:p w14:paraId="600B4B51" w14:textId="77777777" w:rsidR="00A66B8A" w:rsidRDefault="00A66B8A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d.dni</w:t>
            </w:r>
            <w:proofErr w:type="spellEnd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=</w:t>
            </w:r>
            <w:proofErr w:type="spellStart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m.dni</w:t>
            </w:r>
            <w:proofErr w:type="spellEnd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AND </w:t>
            </w:r>
            <w:proofErr w:type="spellStart"/>
            <w:proofErr w:type="gramStart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proofErr w:type="gramEnd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like</w:t>
            </w:r>
            <w:proofErr w:type="spellEnd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"%a" OR </w:t>
            </w:r>
            <w:proofErr w:type="spellStart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LIKE "%e" OR </w:t>
            </w:r>
            <w:proofErr w:type="spellStart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LIKE "%i" OR </w:t>
            </w:r>
            <w:proofErr w:type="spellStart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LIKE "%o" OR </w:t>
            </w:r>
            <w:proofErr w:type="spellStart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A66B8A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LIKE "%u" </w:t>
            </w:r>
          </w:p>
          <w:p w14:paraId="16025A28" w14:textId="65EE63E1" w:rsidR="0077585B" w:rsidRPr="00E01418" w:rsidRDefault="00A66B8A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</w:pPr>
            <w:r w:rsidRPr="00E01418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 xml:space="preserve">GROUP BY </w:t>
            </w:r>
            <w:proofErr w:type="spellStart"/>
            <w:proofErr w:type="gramStart"/>
            <w:r w:rsidRPr="00E01418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d.dni</w:t>
            </w:r>
            <w:proofErr w:type="spellEnd"/>
            <w:r w:rsidR="00E01418" w:rsidRPr="00E01418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,</w:t>
            </w:r>
            <w:proofErr w:type="gramEnd"/>
            <w:r w:rsidR="00E01418" w:rsidRPr="00E01418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E01418" w:rsidRPr="00E01418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d.</w:t>
            </w:r>
            <w:r w:rsidR="00E01418">
              <w:rPr>
                <w:rFonts w:ascii="Courier New" w:hAnsi="Courier New"/>
                <w:color w:val="000000"/>
                <w:sz w:val="20"/>
                <w:szCs w:val="20"/>
                <w:lang w:val="en-US"/>
              </w:rPr>
              <w:t>apellidos</w:t>
            </w:r>
            <w:proofErr w:type="spellEnd"/>
            <w:r w:rsidRPr="00E01418">
              <w:rPr>
                <w:rFonts w:ascii="Courier New" w:hAnsi="Courier New" w:hint="eastAsia"/>
                <w:color w:val="000000"/>
                <w:sz w:val="20"/>
                <w:szCs w:val="20"/>
                <w:lang w:val="en-US"/>
              </w:rPr>
              <w:t>;</w:t>
            </w:r>
          </w:p>
        </w:tc>
      </w:tr>
    </w:tbl>
    <w:p w14:paraId="64547274" w14:textId="77777777" w:rsidR="0077585B" w:rsidRPr="00E01418" w:rsidRDefault="0077585B">
      <w:pPr>
        <w:pStyle w:val="Textbody"/>
        <w:rPr>
          <w:rFonts w:ascii="Courier New" w:hAnsi="Courier New"/>
          <w:b/>
          <w:bCs/>
          <w:color w:val="000000"/>
          <w:sz w:val="20"/>
          <w:szCs w:val="20"/>
          <w:lang w:val="en-US"/>
        </w:rPr>
      </w:pPr>
    </w:p>
    <w:p w14:paraId="16B7B784" w14:textId="77777777" w:rsidR="0077585B" w:rsidRDefault="005C5570">
      <w:pPr>
        <w:pStyle w:val="Textbody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5B) Sin GROUP BY, con SUBCONSULTA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8"/>
      </w:tblGrid>
      <w:tr w:rsidR="0077585B" w14:paraId="4B31F85D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6F9D4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E1F14F2" w14:textId="07F3E26F" w:rsidR="00851E2E" w:rsidRDefault="00851E2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SELECT</w:t>
            </w:r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>d.dni</w:t>
            </w:r>
            <w:proofErr w:type="spellEnd"/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color w:val="000000"/>
                <w:sz w:val="20"/>
                <w:szCs w:val="20"/>
              </w:rPr>
              <w:t>AS</w:t>
            </w:r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>Dawer</w:t>
            </w:r>
            <w:proofErr w:type="spellEnd"/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(DNI)", </w:t>
            </w:r>
            <w:proofErr w:type="spellStart"/>
            <w:proofErr w:type="gramStart"/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proofErr w:type="gramEnd"/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AS "</w:t>
            </w:r>
            <w:proofErr w:type="spellStart"/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>Dawer</w:t>
            </w:r>
            <w:proofErr w:type="spellEnd"/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(Apellidos)", (SELECT </w:t>
            </w:r>
            <w:proofErr w:type="spellStart"/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>count</w:t>
            </w:r>
            <w:proofErr w:type="spellEnd"/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>(</w:t>
            </w:r>
            <w:proofErr w:type="spellStart"/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>m.idmedio</w:t>
            </w:r>
            <w:proofErr w:type="spellEnd"/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)) AS "Numero de medios" </w:t>
            </w:r>
          </w:p>
          <w:p w14:paraId="39A83E91" w14:textId="77777777" w:rsidR="00851E2E" w:rsidRDefault="00851E2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FROM</w:t>
            </w:r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>dawers</w:t>
            </w:r>
            <w:proofErr w:type="spellEnd"/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d, </w:t>
            </w:r>
            <w:proofErr w:type="spellStart"/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>medios_de_pago</w:t>
            </w:r>
            <w:proofErr w:type="spellEnd"/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m </w:t>
            </w:r>
          </w:p>
          <w:p w14:paraId="21080198" w14:textId="395AF69D" w:rsidR="0077585B" w:rsidRDefault="00851E2E">
            <w:pPr>
              <w:pStyle w:val="Textbody"/>
              <w:rPr>
                <w:rFonts w:ascii="Courier New" w:hAnsi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color w:val="000000"/>
                <w:sz w:val="20"/>
                <w:szCs w:val="20"/>
              </w:rPr>
              <w:t>WHERE</w:t>
            </w:r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>d.dni</w:t>
            </w:r>
            <w:proofErr w:type="spellEnd"/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>=</w:t>
            </w:r>
            <w:proofErr w:type="spellStart"/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>m.dni</w:t>
            </w:r>
            <w:proofErr w:type="spellEnd"/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AND </w:t>
            </w:r>
            <w:proofErr w:type="spellStart"/>
            <w:proofErr w:type="gramStart"/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proofErr w:type="gramEnd"/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>like</w:t>
            </w:r>
            <w:proofErr w:type="spellEnd"/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"%a" OR </w:t>
            </w:r>
            <w:proofErr w:type="spellStart"/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LIKE "%e" OR </w:t>
            </w:r>
            <w:proofErr w:type="spellStart"/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LIKE "%i" OR </w:t>
            </w:r>
            <w:proofErr w:type="spellStart"/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LIKE "%o" OR </w:t>
            </w:r>
            <w:proofErr w:type="spellStart"/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>d.apellidos</w:t>
            </w:r>
            <w:proofErr w:type="spellEnd"/>
            <w:r w:rsidRPr="00851E2E">
              <w:rPr>
                <w:rFonts w:ascii="Courier New" w:hAnsi="Courier New" w:hint="eastAsia"/>
                <w:color w:val="000000"/>
                <w:sz w:val="20"/>
                <w:szCs w:val="20"/>
              </w:rPr>
              <w:t xml:space="preserve"> LIKE "%u";</w:t>
            </w:r>
          </w:p>
        </w:tc>
      </w:tr>
    </w:tbl>
    <w:p w14:paraId="5711E0F3" w14:textId="77777777" w:rsidR="0077585B" w:rsidRDefault="0077585B">
      <w:pPr>
        <w:pStyle w:val="Textbody"/>
        <w:rPr>
          <w:rFonts w:ascii="Calibri" w:hAnsi="Calibri"/>
          <w:b/>
          <w:bCs/>
          <w:color w:val="000000"/>
          <w:shd w:val="clear" w:color="auto" w:fill="81D41A"/>
        </w:rPr>
      </w:pPr>
    </w:p>
    <w:sectPr w:rsidR="0077585B">
      <w:headerReference w:type="default" r:id="rId6"/>
      <w:footerReference w:type="default" r:id="rId7"/>
      <w:pgSz w:w="11906" w:h="16838"/>
      <w:pgMar w:top="623" w:right="1134" w:bottom="283" w:left="1134" w:header="28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6CAA5" w14:textId="77777777" w:rsidR="00752BDB" w:rsidRDefault="00752BDB">
      <w:pPr>
        <w:rPr>
          <w:rFonts w:hint="eastAsia"/>
        </w:rPr>
      </w:pPr>
      <w:r>
        <w:separator/>
      </w:r>
    </w:p>
  </w:endnote>
  <w:endnote w:type="continuationSeparator" w:id="0">
    <w:p w14:paraId="6AA782CA" w14:textId="77777777" w:rsidR="00752BDB" w:rsidRDefault="00752BD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AC49E" w14:textId="77777777" w:rsidR="008C2F98" w:rsidRDefault="005C5570">
    <w:pPr>
      <w:pStyle w:val="Piedepgina"/>
      <w:rPr>
        <w:rFonts w:ascii="Calibri" w:hAnsi="Calibri"/>
        <w:color w:val="336633"/>
        <w:sz w:val="20"/>
        <w:szCs w:val="20"/>
      </w:rPr>
    </w:pPr>
    <w:r>
      <w:rPr>
        <w:rFonts w:ascii="Calibri" w:hAnsi="Calibri"/>
        <w:b/>
        <w:bCs/>
        <w:caps/>
        <w:color w:val="336633"/>
        <w:sz w:val="22"/>
        <w:szCs w:val="22"/>
      </w:rPr>
      <w:t>DAW</w:t>
    </w:r>
    <w:r>
      <w:rPr>
        <w:rFonts w:ascii="Calibri" w:hAnsi="Calibri"/>
        <w:b/>
        <w:bCs/>
        <w:color w:val="336633"/>
        <w:sz w:val="22"/>
        <w:szCs w:val="22"/>
      </w:rPr>
      <w:t xml:space="preserve"> - BASES DE DATOS                                    ACTIVIDAD EVALUABLE </w:t>
    </w:r>
    <w:r>
      <w:rPr>
        <w:rFonts w:ascii="Calibri" w:hAnsi="Calibri"/>
        <w:b/>
        <w:bCs/>
        <w:color w:val="336633"/>
        <w:sz w:val="22"/>
        <w:szCs w:val="22"/>
      </w:rPr>
      <w:tab/>
    </w:r>
    <w:r>
      <w:rPr>
        <w:rFonts w:ascii="Calibri" w:hAnsi="Calibri"/>
        <w:color w:val="336633"/>
        <w:sz w:val="20"/>
        <w:szCs w:val="20"/>
      </w:rPr>
      <w:fldChar w:fldCharType="begin"/>
    </w:r>
    <w:r>
      <w:rPr>
        <w:rFonts w:ascii="Calibri" w:hAnsi="Calibri"/>
        <w:color w:val="336633"/>
        <w:sz w:val="20"/>
        <w:szCs w:val="20"/>
      </w:rPr>
      <w:instrText xml:space="preserve"> PAGE </w:instrText>
    </w:r>
    <w:r>
      <w:rPr>
        <w:rFonts w:ascii="Calibri" w:hAnsi="Calibri"/>
        <w:color w:val="336633"/>
        <w:sz w:val="20"/>
        <w:szCs w:val="20"/>
      </w:rPr>
      <w:fldChar w:fldCharType="separate"/>
    </w:r>
    <w:r>
      <w:rPr>
        <w:rFonts w:ascii="Calibri" w:hAnsi="Calibri"/>
        <w:color w:val="336633"/>
        <w:sz w:val="20"/>
        <w:szCs w:val="20"/>
      </w:rPr>
      <w:t>5</w:t>
    </w:r>
    <w:r>
      <w:rPr>
        <w:rFonts w:ascii="Calibri" w:hAnsi="Calibri"/>
        <w:color w:val="336633"/>
        <w:sz w:val="20"/>
        <w:szCs w:val="20"/>
      </w:rPr>
      <w:fldChar w:fldCharType="end"/>
    </w:r>
    <w:r>
      <w:rPr>
        <w:rFonts w:ascii="Calibri" w:hAnsi="Calibri"/>
        <w:color w:val="336633"/>
        <w:sz w:val="20"/>
        <w:szCs w:val="20"/>
      </w:rPr>
      <w:t xml:space="preserve"> / </w:t>
    </w:r>
    <w:r>
      <w:rPr>
        <w:rFonts w:ascii="Calibri" w:hAnsi="Calibri"/>
        <w:color w:val="336633"/>
        <w:sz w:val="20"/>
        <w:szCs w:val="20"/>
      </w:rPr>
      <w:fldChar w:fldCharType="begin"/>
    </w:r>
    <w:r>
      <w:rPr>
        <w:rFonts w:ascii="Calibri" w:hAnsi="Calibri"/>
        <w:color w:val="336633"/>
        <w:sz w:val="20"/>
        <w:szCs w:val="20"/>
      </w:rPr>
      <w:instrText xml:space="preserve"> NUMPAGES </w:instrText>
    </w:r>
    <w:r>
      <w:rPr>
        <w:rFonts w:ascii="Calibri" w:hAnsi="Calibri"/>
        <w:color w:val="336633"/>
        <w:sz w:val="20"/>
        <w:szCs w:val="20"/>
      </w:rPr>
      <w:fldChar w:fldCharType="separate"/>
    </w:r>
    <w:r>
      <w:rPr>
        <w:rFonts w:ascii="Calibri" w:hAnsi="Calibri"/>
        <w:color w:val="336633"/>
        <w:sz w:val="20"/>
        <w:szCs w:val="20"/>
      </w:rPr>
      <w:t>5</w:t>
    </w:r>
    <w:r>
      <w:rPr>
        <w:rFonts w:ascii="Calibri" w:hAnsi="Calibri"/>
        <w:color w:val="336633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F50B3" w14:textId="77777777" w:rsidR="00752BDB" w:rsidRDefault="00752BD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073ED30" w14:textId="77777777" w:rsidR="00752BDB" w:rsidRDefault="00752BD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32"/>
      <w:gridCol w:w="2831"/>
      <w:gridCol w:w="1875"/>
    </w:tblGrid>
    <w:tr w:rsidR="008C2F98" w14:paraId="34C5123B" w14:textId="77777777">
      <w:tc>
        <w:tcPr>
          <w:tcW w:w="4932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5F5C926D" w14:textId="77777777" w:rsidR="008C2F98" w:rsidRDefault="005C5570">
          <w:pPr>
            <w:pStyle w:val="TableContents"/>
            <w:rPr>
              <w:rFonts w:ascii="Calibri" w:hAnsi="Calibri"/>
              <w:b/>
              <w:bCs/>
              <w:color w:val="336633"/>
            </w:rPr>
          </w:pPr>
          <w:r>
            <w:rPr>
              <w:rFonts w:ascii="Calibri" w:hAnsi="Calibri"/>
              <w:b/>
              <w:bCs/>
              <w:color w:val="336633"/>
            </w:rPr>
            <w:t>APELLIDOS, NOMBRE / COGNOMS, NOM</w:t>
          </w:r>
        </w:p>
      </w:tc>
      <w:tc>
        <w:tcPr>
          <w:tcW w:w="2831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7D6A548F" w14:textId="77777777" w:rsidR="008C2F98" w:rsidRDefault="005C5570">
          <w:pPr>
            <w:pStyle w:val="TableContents"/>
            <w:rPr>
              <w:rFonts w:ascii="Calibri" w:hAnsi="Calibri"/>
              <w:b/>
              <w:bCs/>
              <w:color w:val="336633"/>
            </w:rPr>
          </w:pPr>
          <w:r>
            <w:rPr>
              <w:rFonts w:ascii="Calibri" w:hAnsi="Calibri"/>
              <w:b/>
              <w:bCs/>
              <w:color w:val="336633"/>
            </w:rPr>
            <w:t>DNI / NIE</w:t>
          </w:r>
        </w:p>
      </w:tc>
      <w:tc>
        <w:tcPr>
          <w:tcW w:w="1875" w:type="dxa"/>
          <w:vMerge w:val="restart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733AE08A" w14:textId="77777777" w:rsidR="008C2F98" w:rsidRDefault="005C5570">
          <w:pPr>
            <w:pStyle w:val="TableContents"/>
            <w:jc w:val="center"/>
            <w:rPr>
              <w:rFonts w:hint="eastAsia"/>
            </w:rPr>
          </w:pPr>
          <w:r>
            <w:rPr>
              <w:rFonts w:ascii="Calibri" w:hAnsi="Calibri"/>
              <w:b/>
              <w:bCs/>
              <w:color w:val="336633"/>
              <w:sz w:val="80"/>
              <w:szCs w:val="80"/>
            </w:rPr>
            <w:t xml:space="preserve">B </w:t>
          </w:r>
          <w:r>
            <w:rPr>
              <w:rFonts w:ascii="Calibri" w:hAnsi="Calibri"/>
              <w:b/>
              <w:bCs/>
              <w:color w:val="336633"/>
              <w:sz w:val="40"/>
              <w:szCs w:val="40"/>
            </w:rPr>
            <w:t>DAWERS</w:t>
          </w:r>
        </w:p>
      </w:tc>
    </w:tr>
    <w:tr w:rsidR="008C2F98" w14:paraId="5FB1AC4C" w14:textId="77777777">
      <w:tc>
        <w:tcPr>
          <w:tcW w:w="4932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07594445" w14:textId="7D600D65" w:rsidR="008C2F98" w:rsidRDefault="00DB077F">
          <w:pPr>
            <w:pStyle w:val="TableContents"/>
            <w:rPr>
              <w:rFonts w:ascii="Calibri" w:hAnsi="Calibri"/>
            </w:rPr>
          </w:pPr>
          <w:r>
            <w:rPr>
              <w:rFonts w:ascii="Calibri" w:hAnsi="Calibri"/>
            </w:rPr>
            <w:t>López Pastor, Rubén</w:t>
          </w:r>
        </w:p>
      </w:tc>
      <w:tc>
        <w:tcPr>
          <w:tcW w:w="2831" w:type="dxa"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069CAE96" w14:textId="7ABAABA9" w:rsidR="008C2F98" w:rsidRDefault="00DB077F">
          <w:pPr>
            <w:pStyle w:val="TableContents"/>
            <w:rPr>
              <w:rFonts w:ascii="Calibri" w:hAnsi="Calibri"/>
            </w:rPr>
          </w:pPr>
          <w:r>
            <w:rPr>
              <w:rFonts w:ascii="Calibri" w:hAnsi="Calibri"/>
            </w:rPr>
            <w:t>44870861T</w:t>
          </w:r>
        </w:p>
      </w:tc>
      <w:tc>
        <w:tcPr>
          <w:tcW w:w="1875" w:type="dxa"/>
          <w:vMerge/>
          <w:shd w:val="clear" w:color="auto" w:fill="auto"/>
          <w:tcMar>
            <w:top w:w="57" w:type="dxa"/>
            <w:left w:w="57" w:type="dxa"/>
            <w:bottom w:w="57" w:type="dxa"/>
            <w:right w:w="57" w:type="dxa"/>
          </w:tcMar>
        </w:tcPr>
        <w:p w14:paraId="43E267B7" w14:textId="77777777" w:rsidR="000B5414" w:rsidRDefault="000B5414">
          <w:pPr>
            <w:rPr>
              <w:rFonts w:hint="eastAsia"/>
            </w:rPr>
          </w:pPr>
        </w:p>
      </w:tc>
    </w:tr>
  </w:tbl>
  <w:p w14:paraId="3E2BD120" w14:textId="5A78CE59" w:rsidR="008C2F98" w:rsidRDefault="005C5570">
    <w:pPr>
      <w:pStyle w:val="Standard"/>
      <w:rPr>
        <w:rFonts w:ascii="Calibri" w:hAnsi="Calibri"/>
        <w:b/>
        <w:bCs/>
        <w:i/>
        <w:iCs/>
        <w:color w:val="999999"/>
        <w:sz w:val="20"/>
      </w:rPr>
    </w:pPr>
    <w:r>
      <w:rPr>
        <w:rFonts w:ascii="Calibri" w:hAnsi="Calibri"/>
        <w:b/>
        <w:bCs/>
        <w:i/>
        <w:iCs/>
        <w:color w:val="999999"/>
        <w:sz w:val="20"/>
      </w:rPr>
      <w:t>Gracias por empezar cada ejercicio en una nueva cara</w:t>
    </w:r>
    <w:r w:rsidR="00DB077F">
      <w:rPr>
        <w:rFonts w:ascii="Calibri" w:hAnsi="Calibri"/>
        <w:b/>
        <w:bCs/>
        <w:i/>
        <w:iCs/>
        <w:color w:val="999999"/>
        <w:sz w:val="20"/>
      </w:rPr>
      <w:t>, de nada.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85B"/>
    <w:rsid w:val="00023CBC"/>
    <w:rsid w:val="000B5414"/>
    <w:rsid w:val="000E2E56"/>
    <w:rsid w:val="001E4E9D"/>
    <w:rsid w:val="00294B1B"/>
    <w:rsid w:val="002F0431"/>
    <w:rsid w:val="00351430"/>
    <w:rsid w:val="003A4E39"/>
    <w:rsid w:val="004F5318"/>
    <w:rsid w:val="00591161"/>
    <w:rsid w:val="005C5570"/>
    <w:rsid w:val="005D1E0D"/>
    <w:rsid w:val="006307AC"/>
    <w:rsid w:val="00664D71"/>
    <w:rsid w:val="006E6D29"/>
    <w:rsid w:val="00752BDB"/>
    <w:rsid w:val="0077585B"/>
    <w:rsid w:val="00851E2E"/>
    <w:rsid w:val="00946792"/>
    <w:rsid w:val="009514A1"/>
    <w:rsid w:val="00A66B8A"/>
    <w:rsid w:val="00B644C3"/>
    <w:rsid w:val="00C844E7"/>
    <w:rsid w:val="00D50477"/>
    <w:rsid w:val="00DB077F"/>
    <w:rsid w:val="00DE3443"/>
    <w:rsid w:val="00DF59DA"/>
    <w:rsid w:val="00E01418"/>
    <w:rsid w:val="00E8298C"/>
    <w:rsid w:val="00F2280C"/>
    <w:rsid w:val="00FE06E6"/>
    <w:rsid w:val="00FF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1C549"/>
  <w15:docId w15:val="{2989F1B1-6341-4B3E-918C-DFAAA840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HeaderandFooter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iedepgina">
    <w:name w:val="footer"/>
    <w:basedOn w:val="HeaderandFoot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5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lp</dc:creator>
  <cp:lastModifiedBy>Rbn Revolution</cp:lastModifiedBy>
  <cp:revision>20</cp:revision>
  <dcterms:created xsi:type="dcterms:W3CDTF">2022-02-26T20:43:00Z</dcterms:created>
  <dcterms:modified xsi:type="dcterms:W3CDTF">2022-03-09T17:29:00Z</dcterms:modified>
</cp:coreProperties>
</file>